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3B0F13" w:rsidP="003B0F13">
      <w:pPr>
        <w:pStyle w:val="Title"/>
        <w:rPr>
          <w:rFonts w:ascii="Times New Roman" w:hAnsi="Times New Roman"/>
        </w:rPr>
      </w:pPr>
      <w:r>
        <w:t>Android Patient Tracker</w:t>
      </w:r>
    </w:p>
    <w:p w:rsidR="0085257A" w:rsidRPr="00B90E27" w:rsidRDefault="003267AA">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w:t>
            </w:r>
            <w:r w:rsidR="003B0F13">
              <w:t>18</w:t>
            </w:r>
            <w:r w:rsidRPr="00B90E27">
              <w:t>/</w:t>
            </w:r>
            <w:r w:rsidR="003B0F13">
              <w:t>03</w:t>
            </w:r>
            <w:r w:rsidRPr="00B90E27">
              <w:t>/</w:t>
            </w:r>
            <w:r w:rsidR="003B0F13">
              <w:t>2018</w:t>
            </w:r>
            <w:r w:rsidRPr="00B90E27">
              <w:t>&gt;</w:t>
            </w:r>
          </w:p>
        </w:tc>
        <w:tc>
          <w:tcPr>
            <w:tcW w:w="1152" w:type="dxa"/>
          </w:tcPr>
          <w:p w:rsidR="0085257A" w:rsidRPr="00B90E27" w:rsidRDefault="0085257A">
            <w:pPr>
              <w:pStyle w:val="Tabletext"/>
            </w:pPr>
            <w:r w:rsidRPr="00B90E27">
              <w:t>&lt;</w:t>
            </w:r>
            <w:r w:rsidR="003B0F13">
              <w:t>1.0</w:t>
            </w:r>
            <w:r w:rsidRPr="00B90E27">
              <w:t>&gt;</w:t>
            </w:r>
          </w:p>
        </w:tc>
        <w:tc>
          <w:tcPr>
            <w:tcW w:w="3744" w:type="dxa"/>
          </w:tcPr>
          <w:p w:rsidR="0085257A" w:rsidRPr="00B90E27" w:rsidRDefault="003B0F13">
            <w:pPr>
              <w:pStyle w:val="Tabletext"/>
            </w:pPr>
            <w:r>
              <w:t>First attempt of writing the Vision document</w:t>
            </w:r>
          </w:p>
        </w:tc>
        <w:tc>
          <w:tcPr>
            <w:tcW w:w="2304" w:type="dxa"/>
          </w:tcPr>
          <w:p w:rsidR="0085257A" w:rsidRPr="00B90E27" w:rsidRDefault="003B0F13">
            <w:pPr>
              <w:pStyle w:val="Tabletext"/>
            </w:pPr>
            <w:r>
              <w:t>Albert Erika-</w:t>
            </w:r>
            <w:proofErr w:type="spellStart"/>
            <w:r>
              <w:t>Timea</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3267AA"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3267AA">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1.1</w:t>
      </w:r>
      <w:r w:rsidRPr="003267AA">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1.2</w:t>
      </w:r>
      <w:r w:rsidRPr="003267AA">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1.3</w:t>
      </w:r>
      <w:r w:rsidRPr="003267AA">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1.4</w:t>
      </w:r>
      <w:r w:rsidRPr="003267AA">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1.5</w:t>
      </w:r>
      <w:r w:rsidRPr="003267AA">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3267AA" w:rsidRDefault="006C5FBF">
      <w:pPr>
        <w:pStyle w:val="TOC1"/>
        <w:tabs>
          <w:tab w:val="left" w:pos="432"/>
        </w:tabs>
        <w:rPr>
          <w:rFonts w:ascii="Calibri" w:hAnsi="Calibri"/>
          <w:noProof/>
          <w:sz w:val="22"/>
          <w:szCs w:val="22"/>
          <w:lang w:val="ro-RO" w:eastAsia="ro-RO"/>
        </w:rPr>
      </w:pPr>
      <w:r w:rsidRPr="005656B5">
        <w:rPr>
          <w:noProof/>
        </w:rPr>
        <w:t>2.</w:t>
      </w:r>
      <w:r w:rsidRPr="003267AA">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2.1</w:t>
      </w:r>
      <w:r w:rsidRPr="003267AA">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2.2</w:t>
      </w:r>
      <w:r w:rsidRPr="003267AA">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3267AA" w:rsidRDefault="006C5FBF">
      <w:pPr>
        <w:pStyle w:val="TOC1"/>
        <w:tabs>
          <w:tab w:val="left" w:pos="432"/>
        </w:tabs>
        <w:rPr>
          <w:rFonts w:ascii="Calibri" w:hAnsi="Calibri"/>
          <w:noProof/>
          <w:sz w:val="22"/>
          <w:szCs w:val="22"/>
          <w:lang w:val="ro-RO" w:eastAsia="ro-RO"/>
        </w:rPr>
      </w:pPr>
      <w:r w:rsidRPr="005656B5">
        <w:rPr>
          <w:noProof/>
        </w:rPr>
        <w:t>3.</w:t>
      </w:r>
      <w:r w:rsidRPr="003267AA">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3.1</w:t>
      </w:r>
      <w:r w:rsidRPr="003267AA">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3.2</w:t>
      </w:r>
      <w:r w:rsidRPr="003267AA">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3267AA" w:rsidRDefault="006C5FBF">
      <w:pPr>
        <w:pStyle w:val="TOC2"/>
        <w:tabs>
          <w:tab w:val="left" w:pos="1000"/>
        </w:tabs>
        <w:rPr>
          <w:rFonts w:ascii="Calibri" w:hAnsi="Calibri"/>
          <w:noProof/>
          <w:sz w:val="22"/>
          <w:szCs w:val="22"/>
          <w:lang w:val="ro-RO" w:eastAsia="ro-RO"/>
        </w:rPr>
      </w:pPr>
      <w:r w:rsidRPr="005656B5">
        <w:rPr>
          <w:noProof/>
        </w:rPr>
        <w:t>3.3</w:t>
      </w:r>
      <w:r w:rsidRPr="003267AA">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3267AA" w:rsidRDefault="006C5FBF">
      <w:pPr>
        <w:pStyle w:val="TOC1"/>
        <w:tabs>
          <w:tab w:val="left" w:pos="432"/>
        </w:tabs>
        <w:rPr>
          <w:rFonts w:ascii="Calibri" w:hAnsi="Calibri"/>
          <w:noProof/>
          <w:sz w:val="22"/>
          <w:szCs w:val="22"/>
          <w:lang w:val="ro-RO" w:eastAsia="ro-RO"/>
        </w:rPr>
      </w:pPr>
      <w:r w:rsidRPr="005656B5">
        <w:rPr>
          <w:noProof/>
        </w:rPr>
        <w:t>4.</w:t>
      </w:r>
      <w:r w:rsidRPr="003267AA">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3267AA">
        <w:lastRenderedPageBreak/>
        <w:fldChar w:fldCharType="begin"/>
      </w:r>
      <w:r w:rsidR="003267AA">
        <w:instrText xml:space="preserve"> TITLE  \* MERGEFORMAT </w:instrText>
      </w:r>
      <w:r w:rsidR="003267AA">
        <w:fldChar w:fldCharType="separate"/>
      </w:r>
      <w:r w:rsidR="009B5BF2" w:rsidRPr="00B90E27">
        <w:rPr>
          <w:rFonts w:ascii="Times New Roman" w:hAnsi="Times New Roman"/>
        </w:rPr>
        <w:t>Vision</w:t>
      </w:r>
      <w:r w:rsidR="003267AA">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BD5D25" w:rsidRDefault="0092162A" w:rsidP="0092162A">
      <w:r>
        <w:t xml:space="preserve">The purpose of this document is to collect, analyze and define the high-level needs and features of the </w:t>
      </w:r>
      <w:r>
        <w:rPr>
          <w:b/>
        </w:rPr>
        <w:t>Android Patient Tracker</w:t>
      </w:r>
      <w:r w:rsidR="00BD5D25">
        <w:rPr>
          <w:b/>
        </w:rPr>
        <w:t>,</w:t>
      </w:r>
      <w:r w:rsidR="00BD5D25">
        <w:t xml:space="preserve"> helping us to think through and clarify our ideas gathered for the project</w:t>
      </w:r>
      <w:r>
        <w:t xml:space="preserve">. It focuses on the capabilities needed by the stakeholders and the target users, and </w:t>
      </w:r>
      <w:r>
        <w:rPr>
          <w:b/>
        </w:rPr>
        <w:t xml:space="preserve">why </w:t>
      </w:r>
      <w:r>
        <w:t>these needs exist</w:t>
      </w:r>
      <w:r w:rsidR="00BD5D25">
        <w:t>; it includes project background, list of possible users, stakeholders, occurrent risks, assumptions and constraints and it should outline a general view about the scope of the application to be developed.</w:t>
      </w:r>
    </w:p>
    <w:p w:rsidR="00BD5D25" w:rsidRPr="0092162A" w:rsidRDefault="00BD5D25" w:rsidP="0092162A">
      <w:r>
        <w:t xml:space="preserve">The Vision document </w:t>
      </w:r>
      <w:r w:rsidR="00CB011B">
        <w:t>is supposed to set a base for designing the software mentioned above</w:t>
      </w:r>
      <w:r w:rsidR="00FA6465">
        <w:t xml:space="preserve"> but it may be changed over time as new features or expectations appear.</w:t>
      </w:r>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1F4CC6" w:rsidRPr="001F4CC6" w:rsidRDefault="001F4CC6" w:rsidP="001F4CC6">
      <w:r>
        <w:t>As mentioned before, this Vision document is supposed to</w:t>
      </w:r>
      <w:r w:rsidR="0012015B">
        <w:t xml:space="preserve"> </w:t>
      </w:r>
      <w:r w:rsidR="0012015B">
        <w:t xml:space="preserve">collect, analyze and define the high-level needs and features of the </w:t>
      </w:r>
      <w:r w:rsidR="0012015B">
        <w:rPr>
          <w:b/>
        </w:rPr>
        <w:t>Android Patient Tracker</w:t>
      </w:r>
      <w:r w:rsidR="0012015B">
        <w:rPr>
          <w:b/>
        </w:rPr>
        <w:t xml:space="preserve">; </w:t>
      </w:r>
      <w:r w:rsidR="0012015B">
        <w:t xml:space="preserve">it </w:t>
      </w:r>
      <w:r>
        <w:t>lay</w:t>
      </w:r>
      <w:r w:rsidR="0012015B">
        <w:t>s</w:t>
      </w:r>
      <w:r>
        <w:t xml:space="preserve"> a foundation for </w:t>
      </w:r>
      <w:r w:rsidR="0012015B">
        <w:t xml:space="preserve">the technical requirements. The Vision document’s purpose also includes to provide input </w:t>
      </w:r>
      <w:r w:rsidR="00937AA9">
        <w:t>to the process of approval regarding the project, from the customer’s point of view.</w:t>
      </w:r>
    </w:p>
    <w:p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937AA9" w:rsidRPr="00937AA9" w:rsidRDefault="00937AA9" w:rsidP="00937AA9">
      <w:r>
        <w:t xml:space="preserve">The scope of the Vision document </w:t>
      </w:r>
      <w:r w:rsidR="00F1486F">
        <w:t xml:space="preserve">is to define </w:t>
      </w:r>
      <w:r w:rsidR="00936FA4">
        <w:t>in a high-level view about the associated application (</w:t>
      </w:r>
      <w:r w:rsidR="00936FA4">
        <w:rPr>
          <w:b/>
        </w:rPr>
        <w:t>Android Patient Tracker</w:t>
      </w:r>
      <w:r w:rsidR="00936FA4">
        <w:t>)</w:t>
      </w:r>
      <w:r w:rsidR="00032112">
        <w:t xml:space="preserve">. It not only influences the customer’s decision to accept the proposed solution, but also provides a basic </w:t>
      </w:r>
      <w:r w:rsidR="00C8442F">
        <w:t>guideline to the developers on how to start and evaluate the process of implementation.</w:t>
      </w:r>
      <w:r w:rsidR="00EC5A32">
        <w:t xml:space="preserve"> As the software is constantly changing, the document will change together with it.</w:t>
      </w:r>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7703A9" w:rsidRPr="007703A9" w:rsidRDefault="007703A9" w:rsidP="007703A9">
      <w:r>
        <w:rPr>
          <w:b/>
        </w:rPr>
        <w:t xml:space="preserve">APT – </w:t>
      </w:r>
      <w:r>
        <w:t>Android Patient Tracker</w:t>
      </w:r>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7703A9" w:rsidRDefault="007703A9" w:rsidP="007703A9">
      <w:hyperlink r:id="rId8" w:history="1">
        <w:r w:rsidRPr="009C5982">
          <w:rPr>
            <w:rStyle w:val="Hyperlink"/>
          </w:rPr>
          <w:t>https://en.wikipedia.org/wiki/Vision_document</w:t>
        </w:r>
      </w:hyperlink>
    </w:p>
    <w:p w:rsidR="007703A9" w:rsidRDefault="007703A9" w:rsidP="007703A9">
      <w:hyperlink r:id="rId9" w:history="1">
        <w:r w:rsidRPr="009C5982">
          <w:rPr>
            <w:rStyle w:val="Hyperlink"/>
          </w:rPr>
          <w:t>https://technet.microsoft.com/en-us/library/cc531016.aspx</w:t>
        </w:r>
      </w:hyperlink>
    </w:p>
    <w:p w:rsidR="007703A9" w:rsidRDefault="007703A9" w:rsidP="007703A9">
      <w:r w:rsidRPr="007703A9">
        <w:t>http://nevonprojects.com/android-patient-tracker/</w:t>
      </w:r>
    </w:p>
    <w:p w:rsidR="007703A9" w:rsidRPr="007703A9" w:rsidRDefault="007703A9" w:rsidP="007703A9"/>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7703A9" w:rsidRPr="007703A9" w:rsidRDefault="007703A9" w:rsidP="007703A9">
      <w:r>
        <w:t xml:space="preserve">In the following, through this document, we enter in </w:t>
      </w:r>
      <w:proofErr w:type="gramStart"/>
      <w:r>
        <w:t>details</w:t>
      </w:r>
      <w:proofErr w:type="gramEnd"/>
      <w:r>
        <w:t xml:space="preserve"> about how we approach the problem and how we are going to fulfill the needs od the customer and the sta</w:t>
      </w:r>
      <w:r w:rsidR="007F4B9C">
        <w:t>keh</w:t>
      </w:r>
      <w:r>
        <w:t>olders.</w:t>
      </w:r>
    </w:p>
    <w:p w:rsidR="0085257A" w:rsidRPr="00B90E27" w:rsidRDefault="0085257A" w:rsidP="00F669DB">
      <w:pPr>
        <w:pStyle w:val="InfoBlue"/>
      </w:pPr>
      <w:r w:rsidRPr="00B90E27">
        <w:lastRenderedPageBreak/>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7F4B9C" w:rsidRPr="007703A9" w:rsidRDefault="007703A9" w:rsidP="007703A9">
      <w:r>
        <w:t xml:space="preserve">The problem being solved by this software is </w:t>
      </w:r>
      <w:r w:rsidR="007F4B9C">
        <w:t>to allow medical workers to follow their patients’ data, including diagnostics, medical history, current medication etc.</w:t>
      </w:r>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3267AA" w:rsidRDefault="007F4B9C" w:rsidP="00F669DB">
            <w:pPr>
              <w:pStyle w:val="InfoBlue"/>
              <w:rPr>
                <w:i w:val="0"/>
                <w:color w:val="000000"/>
              </w:rPr>
            </w:pPr>
            <w:r w:rsidRPr="003267AA">
              <w:rPr>
                <w:i w:val="0"/>
                <w:color w:val="000000"/>
              </w:rPr>
              <w:t xml:space="preserve">medical workers having too many patients nowadays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3267AA" w:rsidRDefault="007F330B" w:rsidP="00F669DB">
            <w:pPr>
              <w:pStyle w:val="InfoBlue"/>
              <w:rPr>
                <w:i w:val="0"/>
                <w:color w:val="000000"/>
              </w:rPr>
            </w:pPr>
            <w:r w:rsidRPr="003267AA">
              <w:rPr>
                <w:i w:val="0"/>
                <w:color w:val="000000"/>
              </w:rPr>
              <w:t>how the treatment process is handled in case of several patients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3267AA" w:rsidRDefault="007F330B" w:rsidP="00F669DB">
            <w:pPr>
              <w:pStyle w:val="InfoBlue"/>
              <w:rPr>
                <w:i w:val="0"/>
                <w:color w:val="000000"/>
              </w:rPr>
            </w:pPr>
            <w:r w:rsidRPr="003267AA">
              <w:rPr>
                <w:i w:val="0"/>
                <w:color w:val="000000"/>
              </w:rPr>
              <w:t xml:space="preserve">that people may receive a medication that they do not </w:t>
            </w:r>
            <w:proofErr w:type="gramStart"/>
            <w:r w:rsidRPr="003267AA">
              <w:rPr>
                <w:i w:val="0"/>
                <w:color w:val="000000"/>
              </w:rPr>
              <w:t>need</w:t>
            </w:r>
            <w:proofErr w:type="gramEnd"/>
            <w:r w:rsidRPr="003267AA">
              <w:rPr>
                <w:i w:val="0"/>
                <w:color w:val="000000"/>
              </w:rPr>
              <w:t xml:space="preserve"> or their body produces an allergic reaction; in case of many the administrative work takes too long</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3267AA" w:rsidRDefault="007F330B" w:rsidP="00F669DB">
            <w:pPr>
              <w:pStyle w:val="InfoBlue"/>
              <w:rPr>
                <w:i w:val="0"/>
                <w:color w:val="000000"/>
              </w:rPr>
            </w:pPr>
            <w:r w:rsidRPr="003267AA">
              <w:rPr>
                <w:i w:val="0"/>
                <w:color w:val="000000"/>
              </w:rPr>
              <w:t xml:space="preserve">to provide an application for these workers </w:t>
            </w:r>
            <w:proofErr w:type="gramStart"/>
            <w:r w:rsidRPr="003267AA">
              <w:rPr>
                <w:i w:val="0"/>
                <w:color w:val="000000"/>
              </w:rPr>
              <w:t>in order to</w:t>
            </w:r>
            <w:proofErr w:type="gramEnd"/>
            <w:r w:rsidRPr="003267AA">
              <w:rPr>
                <w:i w:val="0"/>
                <w:color w:val="000000"/>
              </w:rPr>
              <w:t xml:space="preserve"> ease up the access to patients’ data and keeping track of new people in need.</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3267AA" w:rsidRDefault="007F330B" w:rsidP="00F669DB">
            <w:pPr>
              <w:pStyle w:val="InfoBlue"/>
              <w:rPr>
                <w:i w:val="0"/>
                <w:color w:val="000000"/>
              </w:rPr>
            </w:pPr>
            <w:r w:rsidRPr="003267AA">
              <w:rPr>
                <w:i w:val="0"/>
                <w:color w:val="000000"/>
              </w:rPr>
              <w:t>medical workers (doctors, nurses)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3267AA" w:rsidRDefault="00151AB2" w:rsidP="00F669DB">
            <w:pPr>
              <w:pStyle w:val="InfoBlue"/>
              <w:rPr>
                <w:i w:val="0"/>
                <w:color w:val="000000"/>
              </w:rPr>
            </w:pPr>
            <w:r w:rsidRPr="003267AA">
              <w:rPr>
                <w:i w:val="0"/>
                <w:color w:val="000000"/>
              </w:rPr>
              <w:t>are struggling with keeping track of numerous patients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 xml:space="preserve">The </w:t>
            </w:r>
            <w:r w:rsidR="00151AB2">
              <w:t>APT</w:t>
            </w:r>
          </w:p>
        </w:tc>
        <w:tc>
          <w:tcPr>
            <w:tcW w:w="5400" w:type="dxa"/>
            <w:tcBorders>
              <w:top w:val="single" w:sz="6" w:space="0" w:color="auto"/>
              <w:bottom w:val="single" w:sz="6" w:space="0" w:color="auto"/>
              <w:right w:val="single" w:sz="12" w:space="0" w:color="auto"/>
            </w:tcBorders>
          </w:tcPr>
          <w:p w:rsidR="0085257A" w:rsidRPr="003267AA" w:rsidRDefault="00151AB2" w:rsidP="00F669DB">
            <w:pPr>
              <w:pStyle w:val="InfoBlue"/>
              <w:rPr>
                <w:i w:val="0"/>
                <w:color w:val="000000"/>
              </w:rPr>
            </w:pPr>
            <w:r w:rsidRPr="003267AA">
              <w:rPr>
                <w:i w:val="0"/>
                <w:color w:val="000000"/>
              </w:rPr>
              <w:t>is a lightweight mobile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3267AA" w:rsidRDefault="00151AB2" w:rsidP="00F669DB">
            <w:pPr>
              <w:pStyle w:val="InfoBlue"/>
              <w:rPr>
                <w:i w:val="0"/>
                <w:color w:val="000000"/>
              </w:rPr>
            </w:pPr>
            <w:r w:rsidRPr="003267AA">
              <w:rPr>
                <w:i w:val="0"/>
                <w:color w:val="000000"/>
              </w:rPr>
              <w:t>is aiming to shorten administration process and ease up keeping track of the treatment process.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3267AA" w:rsidRDefault="00151AB2" w:rsidP="00F669DB">
            <w:pPr>
              <w:pStyle w:val="InfoBlue"/>
              <w:rPr>
                <w:i w:val="0"/>
                <w:color w:val="000000"/>
              </w:rPr>
            </w:pPr>
            <w:r w:rsidRPr="003267AA">
              <w:rPr>
                <w:i w:val="0"/>
                <w:color w:val="000000"/>
              </w:rPr>
              <w:t>hand written registration papers and diagnosis sheets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3267AA" w:rsidRDefault="00151AB2" w:rsidP="00F669DB">
            <w:pPr>
              <w:pStyle w:val="InfoBlue"/>
              <w:rPr>
                <w:i w:val="0"/>
                <w:color w:val="000000"/>
              </w:rPr>
            </w:pPr>
            <w:r w:rsidRPr="003267AA">
              <w:rPr>
                <w:i w:val="0"/>
                <w:color w:val="000000"/>
              </w:rPr>
              <w:t>Will be faster and more trustworthy as it does not get damaged with time.</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962BE5" w:rsidRDefault="00962BE5" w:rsidP="00962BE5">
      <w:r>
        <w:t xml:space="preserve">In case of this mentioned APT </w:t>
      </w:r>
      <w:proofErr w:type="gramStart"/>
      <w:r>
        <w:t>application</w:t>
      </w:r>
      <w:proofErr w:type="gramEnd"/>
      <w:r>
        <w:t xml:space="preserve"> we cannot really talk ab</w:t>
      </w:r>
      <w:r w:rsidR="003F39F7">
        <w:t>out people or a group owning significant percentages of the company’s shares but the ones who do not but they are still affected by its operations are quite numerous.</w:t>
      </w:r>
    </w:p>
    <w:p w:rsidR="003F39F7" w:rsidRPr="00962BE5" w:rsidRDefault="003F39F7" w:rsidP="00962BE5">
      <w:r>
        <w:t xml:space="preserve">In this following section we not only mention the stakeholders of our system, but also the users, who need to interact with the developed software </w:t>
      </w:r>
      <w:proofErr w:type="gramStart"/>
      <w:r>
        <w:t>on a daily basis</w:t>
      </w:r>
      <w:proofErr w:type="gramEnd"/>
      <w:r>
        <w:t xml:space="preserve"> and many of them are accessing the same data set, possibly at the same time.</w:t>
      </w:r>
    </w:p>
    <w:p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w:t>
      </w:r>
      <w:r w:rsidRPr="00B90E27">
        <w:lastRenderedPageBreak/>
        <w:t>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3267AA" w:rsidRDefault="00691008" w:rsidP="00F669DB">
            <w:pPr>
              <w:pStyle w:val="InfoBlue"/>
              <w:rPr>
                <w:i w:val="0"/>
                <w:color w:val="000000"/>
              </w:rPr>
            </w:pPr>
            <w:r w:rsidRPr="003267AA">
              <w:rPr>
                <w:i w:val="0"/>
                <w:color w:val="000000"/>
              </w:rPr>
              <w:t>Patients</w:t>
            </w:r>
          </w:p>
        </w:tc>
        <w:tc>
          <w:tcPr>
            <w:tcW w:w="2610" w:type="dxa"/>
          </w:tcPr>
          <w:p w:rsidR="0085257A" w:rsidRPr="003267AA" w:rsidRDefault="00691008" w:rsidP="00F669DB">
            <w:pPr>
              <w:pStyle w:val="InfoBlue"/>
              <w:rPr>
                <w:i w:val="0"/>
                <w:color w:val="000000"/>
              </w:rPr>
            </w:pPr>
            <w:r w:rsidRPr="003267AA">
              <w:rPr>
                <w:i w:val="0"/>
                <w:color w:val="000000"/>
              </w:rPr>
              <w:t>In the treatment procedure the patients are intensely involved</w:t>
            </w:r>
            <w:r w:rsidR="009E3752" w:rsidRPr="003267AA">
              <w:rPr>
                <w:i w:val="0"/>
                <w:color w:val="000000"/>
              </w:rPr>
              <w:t>.</w:t>
            </w:r>
          </w:p>
        </w:tc>
        <w:tc>
          <w:tcPr>
            <w:tcW w:w="3960" w:type="dxa"/>
          </w:tcPr>
          <w:p w:rsidR="00691008" w:rsidRPr="003267AA" w:rsidRDefault="009E3752" w:rsidP="00F669DB">
            <w:pPr>
              <w:pStyle w:val="InfoBlue"/>
              <w:rPr>
                <w:i w:val="0"/>
                <w:color w:val="000000"/>
              </w:rPr>
            </w:pPr>
            <w:r w:rsidRPr="003267AA">
              <w:rPr>
                <w:i w:val="0"/>
                <w:color w:val="000000"/>
              </w:rPr>
              <w:t xml:space="preserve">The patients’ responsibility </w:t>
            </w:r>
            <w:proofErr w:type="gramStart"/>
            <w:r w:rsidRPr="003267AA">
              <w:rPr>
                <w:i w:val="0"/>
                <w:color w:val="000000"/>
              </w:rPr>
              <w:t>in order to</w:t>
            </w:r>
            <w:proofErr w:type="gramEnd"/>
            <w:r w:rsidRPr="003267AA">
              <w:rPr>
                <w:i w:val="0"/>
                <w:color w:val="000000"/>
              </w:rPr>
              <w:t xml:space="preserve"> have an accurate and trustworthy system is to provide real data about themselves that when introduced into the system can be taken for granted.</w:t>
            </w:r>
          </w:p>
          <w:p w:rsidR="0085257A" w:rsidRPr="003267AA" w:rsidRDefault="00691008" w:rsidP="00F669DB">
            <w:pPr>
              <w:pStyle w:val="InfoBlue"/>
            </w:pPr>
            <w:proofErr w:type="gramStart"/>
            <w:r w:rsidRPr="003267AA">
              <w:t>I</w:t>
            </w:r>
            <w:r w:rsidR="0085257A" w:rsidRPr="003267AA">
              <w:t>[</w:t>
            </w:r>
            <w:proofErr w:type="gramEnd"/>
            <w:r w:rsidR="0085257A" w:rsidRPr="003267AA">
              <w:t>Summarize the stakeholder’s key responsibilities with regard to the system being developed; that is, their interest as a stakeholder. For example, this stakeholder:</w:t>
            </w:r>
          </w:p>
          <w:p w:rsidR="0085257A" w:rsidRPr="003267AA" w:rsidRDefault="0085257A" w:rsidP="00F669DB">
            <w:pPr>
              <w:pStyle w:val="InfoBlue"/>
            </w:pPr>
            <w:r w:rsidRPr="003267AA">
              <w:t>ensures that the system will be maintainable</w:t>
            </w:r>
          </w:p>
          <w:p w:rsidR="0085257A" w:rsidRPr="003267AA" w:rsidRDefault="0085257A" w:rsidP="00F669DB">
            <w:pPr>
              <w:pStyle w:val="InfoBlue"/>
            </w:pPr>
            <w:r w:rsidRPr="003267AA">
              <w:t>ensures that there will be a market demand for the product’s features</w:t>
            </w:r>
          </w:p>
          <w:p w:rsidR="0085257A" w:rsidRPr="003267AA" w:rsidRDefault="0085257A" w:rsidP="00F669DB">
            <w:pPr>
              <w:pStyle w:val="InfoBlue"/>
            </w:pPr>
            <w:r w:rsidRPr="003267AA">
              <w:t>monitors the project’s progress</w:t>
            </w:r>
          </w:p>
          <w:p w:rsidR="0085257A" w:rsidRPr="003267AA" w:rsidRDefault="0085257A" w:rsidP="00F669DB">
            <w:pPr>
              <w:pStyle w:val="InfoBlue"/>
            </w:pPr>
            <w:r w:rsidRPr="003267AA">
              <w:t>approves funding</w:t>
            </w:r>
          </w:p>
          <w:p w:rsidR="0085257A" w:rsidRPr="003267AA" w:rsidRDefault="0085257A" w:rsidP="00F669DB">
            <w:pPr>
              <w:pStyle w:val="InfoBlue"/>
            </w:pPr>
            <w:r w:rsidRPr="003267AA">
              <w:t>and so forth]</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3267AA" w:rsidRDefault="009E3752" w:rsidP="00F669DB">
            <w:pPr>
              <w:pStyle w:val="InfoBlue"/>
              <w:rPr>
                <w:i w:val="0"/>
                <w:color w:val="000000"/>
              </w:rPr>
            </w:pPr>
            <w:r w:rsidRPr="003267AA">
              <w:rPr>
                <w:i w:val="0"/>
                <w:color w:val="000000"/>
              </w:rPr>
              <w:t>Doctors</w:t>
            </w:r>
          </w:p>
        </w:tc>
        <w:tc>
          <w:tcPr>
            <w:tcW w:w="1882" w:type="dxa"/>
          </w:tcPr>
          <w:p w:rsidR="0085257A" w:rsidRPr="003267AA" w:rsidRDefault="009E3752" w:rsidP="00F669DB">
            <w:pPr>
              <w:pStyle w:val="InfoBlue"/>
              <w:rPr>
                <w:i w:val="0"/>
                <w:color w:val="000000"/>
              </w:rPr>
            </w:pPr>
            <w:r w:rsidRPr="003267AA">
              <w:rPr>
                <w:i w:val="0"/>
                <w:color w:val="000000"/>
              </w:rPr>
              <w:t xml:space="preserve">Those users that </w:t>
            </w:r>
            <w:proofErr w:type="gramStart"/>
            <w:r w:rsidRPr="003267AA">
              <w:rPr>
                <w:i w:val="0"/>
                <w:color w:val="000000"/>
              </w:rPr>
              <w:t>are allowed to</w:t>
            </w:r>
            <w:proofErr w:type="gramEnd"/>
            <w:r w:rsidRPr="003267AA">
              <w:rPr>
                <w:i w:val="0"/>
                <w:color w:val="000000"/>
              </w:rPr>
              <w:t xml:space="preserve"> control the treatment of a patient</w:t>
            </w:r>
          </w:p>
        </w:tc>
        <w:tc>
          <w:tcPr>
            <w:tcW w:w="3240" w:type="dxa"/>
          </w:tcPr>
          <w:p w:rsidR="0085257A" w:rsidRPr="003267AA" w:rsidRDefault="008053BE" w:rsidP="00F669DB">
            <w:pPr>
              <w:pStyle w:val="InfoBlue"/>
              <w:rPr>
                <w:i w:val="0"/>
                <w:color w:val="000000"/>
              </w:rPr>
            </w:pPr>
            <w:r w:rsidRPr="003267AA">
              <w:rPr>
                <w:i w:val="0"/>
                <w:color w:val="000000"/>
              </w:rPr>
              <w:t>One doctor’s responsibility is to correctly introduce the data of a new patient, correctly introduce the diagnosis, the medication and always check it before applying anything new.</w:t>
            </w:r>
          </w:p>
          <w:p w:rsidR="008053BE" w:rsidRPr="008053BE" w:rsidRDefault="008053BE" w:rsidP="008053BE">
            <w:pPr>
              <w:pStyle w:val="BodyText"/>
              <w:ind w:left="0"/>
            </w:pPr>
            <w:r>
              <w:t>Only the doctor has the right to prescribe any new treatment or get rid of an existing one.</w:t>
            </w:r>
          </w:p>
        </w:tc>
        <w:tc>
          <w:tcPr>
            <w:tcW w:w="2628" w:type="dxa"/>
          </w:tcPr>
          <w:p w:rsidR="0085257A" w:rsidRPr="003267AA" w:rsidRDefault="009E3752" w:rsidP="00F669DB">
            <w:pPr>
              <w:pStyle w:val="InfoBlue"/>
              <w:rPr>
                <w:i w:val="0"/>
                <w:color w:val="000000"/>
              </w:rPr>
            </w:pPr>
            <w:r w:rsidRPr="003267AA">
              <w:rPr>
                <w:i w:val="0"/>
                <w:color w:val="000000"/>
              </w:rPr>
              <w:t>Patient</w:t>
            </w:r>
          </w:p>
        </w:tc>
      </w:tr>
      <w:tr w:rsidR="008053BE" w:rsidRPr="00B90E27">
        <w:trPr>
          <w:trHeight w:val="976"/>
        </w:trPr>
        <w:tc>
          <w:tcPr>
            <w:tcW w:w="998" w:type="dxa"/>
          </w:tcPr>
          <w:p w:rsidR="008053BE" w:rsidRPr="003267AA" w:rsidRDefault="008053BE" w:rsidP="00F669DB">
            <w:pPr>
              <w:pStyle w:val="InfoBlue"/>
              <w:rPr>
                <w:i w:val="0"/>
                <w:color w:val="000000"/>
              </w:rPr>
            </w:pPr>
            <w:r w:rsidRPr="003267AA">
              <w:rPr>
                <w:i w:val="0"/>
                <w:color w:val="000000"/>
              </w:rPr>
              <w:t>Nurses</w:t>
            </w:r>
          </w:p>
        </w:tc>
        <w:tc>
          <w:tcPr>
            <w:tcW w:w="1882" w:type="dxa"/>
          </w:tcPr>
          <w:p w:rsidR="008053BE" w:rsidRPr="003267AA" w:rsidRDefault="008053BE" w:rsidP="00F669DB">
            <w:pPr>
              <w:pStyle w:val="InfoBlue"/>
              <w:rPr>
                <w:i w:val="0"/>
                <w:color w:val="000000"/>
              </w:rPr>
            </w:pPr>
            <w:r w:rsidRPr="003267AA">
              <w:rPr>
                <w:i w:val="0"/>
                <w:color w:val="000000"/>
              </w:rPr>
              <w:t>Nurses can follow the treatment of a patient and help with it</w:t>
            </w:r>
          </w:p>
        </w:tc>
        <w:tc>
          <w:tcPr>
            <w:tcW w:w="3240" w:type="dxa"/>
          </w:tcPr>
          <w:p w:rsidR="008053BE" w:rsidRPr="003267AA" w:rsidRDefault="008053BE" w:rsidP="00F669DB">
            <w:pPr>
              <w:pStyle w:val="InfoBlue"/>
              <w:rPr>
                <w:i w:val="0"/>
                <w:color w:val="000000"/>
              </w:rPr>
            </w:pPr>
            <w:r w:rsidRPr="003267AA">
              <w:rPr>
                <w:i w:val="0"/>
                <w:color w:val="000000"/>
              </w:rPr>
              <w:t>The responsibility of a nurse is to follow the treatment prescribed by the doctor and do not change it.</w:t>
            </w:r>
          </w:p>
          <w:p w:rsidR="008053BE" w:rsidRPr="008053BE" w:rsidRDefault="008053BE" w:rsidP="008053BE">
            <w:pPr>
              <w:pStyle w:val="BodyText"/>
              <w:ind w:left="0"/>
            </w:pPr>
            <w:r>
              <w:t>They can also introduce new patients in the system as they are working at the emergency, administration desk or ambulance.</w:t>
            </w:r>
          </w:p>
        </w:tc>
        <w:tc>
          <w:tcPr>
            <w:tcW w:w="2628" w:type="dxa"/>
          </w:tcPr>
          <w:p w:rsidR="008053BE" w:rsidRPr="003267AA" w:rsidRDefault="008053BE" w:rsidP="00F669DB">
            <w:pPr>
              <w:pStyle w:val="InfoBlue"/>
              <w:rPr>
                <w:i w:val="0"/>
                <w:color w:val="000000"/>
              </w:rPr>
            </w:pPr>
            <w:r w:rsidRPr="003267AA">
              <w:rPr>
                <w:i w:val="0"/>
                <w:color w:val="000000"/>
              </w:rPr>
              <w:t>Patient</w:t>
            </w:r>
          </w:p>
        </w:tc>
      </w:tr>
    </w:tbl>
    <w:p w:rsidR="0085257A" w:rsidRPr="00B90E27" w:rsidRDefault="0085257A">
      <w:pPr>
        <w:pStyle w:val="BodyText"/>
      </w:pPr>
    </w:p>
    <w:p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lastRenderedPageBreak/>
        <w:t>User Environment</w:t>
      </w:r>
      <w:bookmarkEnd w:id="37"/>
      <w:bookmarkEnd w:id="38"/>
      <w:bookmarkEnd w:id="39"/>
      <w:bookmarkEnd w:id="40"/>
      <w:bookmarkEnd w:id="41"/>
      <w:bookmarkEnd w:id="42"/>
      <w:bookmarkEnd w:id="43"/>
    </w:p>
    <w:p w:rsidR="008053BE" w:rsidRDefault="008053BE" w:rsidP="008053BE">
      <w:pPr>
        <w:rPr>
          <w:lang w:val="hu-HU"/>
        </w:rPr>
      </w:pPr>
      <w:r>
        <w:t>The target user of the APT application is a general medical worker (doctor or nurse)</w:t>
      </w:r>
      <w:r w:rsidR="00BD2558">
        <w:rPr>
          <w:lang w:val="hu-HU"/>
        </w:rPr>
        <w:t xml:space="preserve">. The number of people entering this cathegory is quite numerous. If we suppose that a hospital is willing to make use of our system, all of its medical workers are possible users. Of course, the number of people using the application and the authorized users’ themselves are changing as well. </w:t>
      </w:r>
    </w:p>
    <w:p w:rsidR="00BD2558" w:rsidRDefault="00BD2558" w:rsidP="008053BE">
      <w:r>
        <w:t>When we are talking about a task, its cycle depends on the task that is performed – if we talk about checking medication details it should be quick (around 5 minutes or less), signing in should take even less (30 seconds), entering a new client may be more (10-15 minutes depending on the case), checking medical history is also patient-dependent (for new patients it doesn’t take any time, for people treated for a long time it needs more – sometimes their situation also needs to be analyzed).</w:t>
      </w:r>
    </w:p>
    <w:p w:rsidR="00BD2558" w:rsidRDefault="00BD2558" w:rsidP="008053BE">
      <w:pPr>
        <w:rPr>
          <w:lang w:val="hu-HU"/>
        </w:rPr>
      </w:pPr>
      <w:r>
        <w:t>A unique characteristic of this application is that it can only operate on smartphones, specifically Android phones but it can be installed on any authorized user’s mobile device.</w:t>
      </w:r>
    </w:p>
    <w:p w:rsidR="00BD2558" w:rsidRPr="00BD2558" w:rsidRDefault="00BD2558" w:rsidP="008053BE">
      <w:pPr>
        <w:rPr>
          <w:lang w:val="hu-HU"/>
        </w:rPr>
      </w:pPr>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BD2558" w:rsidRPr="000D492A" w:rsidRDefault="00BD2558" w:rsidP="00BD2558">
      <w:pPr>
        <w:rPr>
          <w:lang w:val="ro-RO"/>
        </w:rPr>
      </w:pPr>
      <w:r>
        <w:t xml:space="preserve">As mentioned before, </w:t>
      </w:r>
      <w:r w:rsidR="000D492A">
        <w:t>from hardware point of view a smartphone is a must</w:t>
      </w:r>
      <w:r w:rsidR="000D492A">
        <w:rPr>
          <w:lang w:val="ro-RO"/>
        </w:rPr>
        <w:t>; the respective mobile device needs the Android operating system running on it. Since we are working with patient data, we need to store it in a potentially huge database that can be acessed by authorized users.When talking about authorization, the application requires a high security because personal data is being stored, visible by only those people who can be trusted with it. We expect that after a period of time not only the patients’ number will be increased, but also the number of users. These users need to perform quick operations, without failure so the application does not only need to be trustworthy but also very performant – we want to avoid those cases when a patient needs to be treated immediately after an accident but the medical employee cannot load in his/her medical history in time or accnot access the authorized region at all.</w:t>
      </w:r>
      <w:bookmarkStart w:id="47" w:name="_GoBack"/>
      <w:bookmarkEnd w:id="47"/>
    </w:p>
    <w:p w:rsidR="0085257A" w:rsidRPr="00B90E27" w:rsidRDefault="0085257A" w:rsidP="00F669DB">
      <w:pPr>
        <w:pStyle w:val="InfoBlue"/>
      </w:pPr>
      <w:r w:rsidRPr="00B90E27">
        <w:t xml:space="preserve">[At </w:t>
      </w:r>
      <w:proofErr w:type="gramStart"/>
      <w:r w:rsidRPr="00B90E27">
        <w:t>a high level</w:t>
      </w:r>
      <w:proofErr w:type="gramEnd"/>
      <w:r w:rsidRPr="00B90E27">
        <w:t>, list applicable standards, hardware or platform requirements, performance requirements, and environmental requirements.]</w:t>
      </w:r>
    </w:p>
    <w:sectPr w:rsidR="0085257A" w:rsidRPr="00B90E27"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7AA" w:rsidRDefault="003267AA">
      <w:pPr>
        <w:spacing w:line="240" w:lineRule="auto"/>
      </w:pPr>
      <w:r>
        <w:separator/>
      </w:r>
    </w:p>
  </w:endnote>
  <w:endnote w:type="continuationSeparator" w:id="0">
    <w:p w:rsidR="003267AA" w:rsidRDefault="00326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7703A9">
            <w:t>Albert Erika-</w:t>
          </w:r>
          <w:proofErr w:type="spellStart"/>
          <w:r w:rsidR="007703A9">
            <w:t>Timea</w:t>
          </w:r>
          <w:proofErr w:type="spellEnd"/>
          <w:r>
            <w:t xml:space="preserve">, </w:t>
          </w:r>
          <w:r w:rsidR="003267AA">
            <w:fldChar w:fldCharType="begin"/>
          </w:r>
          <w:r w:rsidR="003267AA">
            <w:instrText xml:space="preserve"> DATE \@ "yyyy" </w:instrText>
          </w:r>
          <w:r w:rsidR="003267AA">
            <w:fldChar w:fldCharType="separate"/>
          </w:r>
          <w:r w:rsidR="003B0F13">
            <w:rPr>
              <w:noProof/>
            </w:rPr>
            <w:t>2018</w:t>
          </w:r>
          <w:r w:rsidR="003267AA">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7AA" w:rsidRDefault="003267AA">
      <w:pPr>
        <w:spacing w:line="240" w:lineRule="auto"/>
      </w:pPr>
      <w:r>
        <w:separator/>
      </w:r>
    </w:p>
  </w:footnote>
  <w:footnote w:type="continuationSeparator" w:id="0">
    <w:p w:rsidR="003267AA" w:rsidRDefault="003267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3B0F13">
    <w:pPr>
      <w:pBdr>
        <w:bottom w:val="single" w:sz="6" w:space="1" w:color="auto"/>
      </w:pBdr>
      <w:jc w:val="right"/>
    </w:pPr>
    <w:r>
      <w:t>Albert Erika</w:t>
    </w:r>
  </w:p>
  <w:p w:rsidR="00AD439A" w:rsidRDefault="003B0F13" w:rsidP="00AD439A">
    <w:pPr>
      <w:pBdr>
        <w:bottom w:val="single" w:sz="6" w:space="1" w:color="auto"/>
      </w:pBdr>
      <w:jc w:val="right"/>
      <w:rPr>
        <w:rFonts w:ascii="Arial" w:hAnsi="Arial"/>
        <w:b/>
        <w:sz w:val="36"/>
      </w:rPr>
    </w:pPr>
    <w:r>
      <w:t>30432</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B0F13">
          <w:r>
            <w:t>Android Patient Tracker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3267AA">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w:t>
          </w:r>
          <w:r w:rsidR="003B0F13">
            <w:t>18</w:t>
          </w:r>
          <w:r>
            <w:t>/</w:t>
          </w:r>
          <w:r w:rsidR="003B0F13">
            <w:t>03</w:t>
          </w:r>
          <w:r>
            <w:t>/</w:t>
          </w:r>
          <w:r w:rsidR="003B0F13">
            <w:t>2018</w:t>
          </w:r>
          <w:r>
            <w:t>&gt;</w:t>
          </w:r>
        </w:p>
      </w:tc>
    </w:tr>
    <w:tr w:rsidR="00AD439A">
      <w:tc>
        <w:tcPr>
          <w:tcW w:w="9558" w:type="dxa"/>
          <w:gridSpan w:val="2"/>
        </w:tcPr>
        <w:p w:rsidR="00AD439A" w:rsidRDefault="00466F3B">
          <w:r>
            <w:t>Vision</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32112"/>
    <w:rsid w:val="000D492A"/>
    <w:rsid w:val="0012015B"/>
    <w:rsid w:val="00151AB2"/>
    <w:rsid w:val="001C7458"/>
    <w:rsid w:val="001D42BB"/>
    <w:rsid w:val="001F4CC6"/>
    <w:rsid w:val="003267AA"/>
    <w:rsid w:val="003B0F13"/>
    <w:rsid w:val="003F39F7"/>
    <w:rsid w:val="00466F3B"/>
    <w:rsid w:val="005A3207"/>
    <w:rsid w:val="00600853"/>
    <w:rsid w:val="00691008"/>
    <w:rsid w:val="006C5FBF"/>
    <w:rsid w:val="0073239A"/>
    <w:rsid w:val="007703A9"/>
    <w:rsid w:val="007F330B"/>
    <w:rsid w:val="007F4B9C"/>
    <w:rsid w:val="008053BE"/>
    <w:rsid w:val="0085257A"/>
    <w:rsid w:val="0092162A"/>
    <w:rsid w:val="00936FA4"/>
    <w:rsid w:val="00937AA9"/>
    <w:rsid w:val="00962BE5"/>
    <w:rsid w:val="009B5BF2"/>
    <w:rsid w:val="009E3752"/>
    <w:rsid w:val="00A61AF1"/>
    <w:rsid w:val="00A61FD4"/>
    <w:rsid w:val="00AB15B2"/>
    <w:rsid w:val="00AD439A"/>
    <w:rsid w:val="00B56935"/>
    <w:rsid w:val="00B90E27"/>
    <w:rsid w:val="00B944EA"/>
    <w:rsid w:val="00BD2558"/>
    <w:rsid w:val="00BD5D25"/>
    <w:rsid w:val="00BE1B76"/>
    <w:rsid w:val="00C24CF0"/>
    <w:rsid w:val="00C35D85"/>
    <w:rsid w:val="00C8442F"/>
    <w:rsid w:val="00CB011B"/>
    <w:rsid w:val="00DF1DF0"/>
    <w:rsid w:val="00E41E57"/>
    <w:rsid w:val="00E55EE3"/>
    <w:rsid w:val="00EC5A32"/>
    <w:rsid w:val="00F1486F"/>
    <w:rsid w:val="00F36150"/>
    <w:rsid w:val="00F669DB"/>
    <w:rsid w:val="00FA646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7E1B1"/>
  <w15:docId w15:val="{AA1000E7-B523-413A-B1F9-D632666E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styleId="UnresolvedMention">
    <w:name w:val="Unresolved Mention"/>
    <w:uiPriority w:val="99"/>
    <w:semiHidden/>
    <w:unhideWhenUsed/>
    <w:rsid w:val="007703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ion_docu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technet.microsoft.com/en-us/library/cc53101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379</TotalTime>
  <Pages>7</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AErika</cp:lastModifiedBy>
  <cp:revision>12</cp:revision>
  <cp:lastPrinted>2001-03-15T12:26:00Z</cp:lastPrinted>
  <dcterms:created xsi:type="dcterms:W3CDTF">2010-02-24T07:49:00Z</dcterms:created>
  <dcterms:modified xsi:type="dcterms:W3CDTF">2018-03-18T22:46:00Z</dcterms:modified>
</cp:coreProperties>
</file>
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032BB4">
      <w:pPr>
        <w:pStyle w:val="Title"/>
        <w:jc w:val="right"/>
        <w:rPr>
          <w:rFonts w:ascii="Times New Roman" w:hAnsi="Times New Roman"/>
        </w:rPr>
      </w:pPr>
      <w:r>
        <w:t>Android Patient Tracker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r w:rsidR="00032BB4">
              <w:t>19</w:t>
            </w:r>
            <w:r w:rsidRPr="00D047E9">
              <w:t>/</w:t>
            </w:r>
            <w:r w:rsidR="00032BB4">
              <w:t>03</w:t>
            </w:r>
            <w:r w:rsidRPr="00D047E9">
              <w:t>/</w:t>
            </w:r>
            <w:r w:rsidR="00032BB4">
              <w:t>2018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r w:rsidR="00032BB4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032BB4">
            <w:pPr>
              <w:pStyle w:val="Tabletext"/>
            </w:pPr>
            <w:r>
              <w:t>First vision of the use case model</w:t>
            </w:r>
          </w:p>
        </w:tc>
        <w:tc>
          <w:tcPr>
            <w:tcW w:w="2304" w:type="dxa"/>
          </w:tcPr>
          <w:p w:rsidR="008C4393" w:rsidRPr="002E493F" w:rsidRDefault="00032BB4">
            <w:pPr>
              <w:pStyle w:val="Tabletext"/>
            </w:pPr>
            <w:r>
              <w:t>Albert Erika-</w:t>
            </w:r>
            <w:proofErr w:type="spellStart"/>
            <w:r>
              <w:t>Timea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4061D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061D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4061D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061D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061D6">
        <w:lastRenderedPageBreak/>
        <w:fldChar w:fldCharType="begin"/>
      </w:r>
      <w:r w:rsidR="004061D6">
        <w:instrText xml:space="preserve">title  \* Mergeformat </w:instrText>
      </w:r>
      <w:r w:rsidR="004061D6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061D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B6634A" w:rsidRPr="004061D6" w:rsidRDefault="00B6634A" w:rsidP="00B6634A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061D6">
        <w:rPr>
          <w:b/>
          <w:i/>
          <w:color w:val="000000"/>
          <w:sz w:val="24"/>
        </w:rPr>
        <w:t>Use case:</w:t>
      </w:r>
      <w:r w:rsidR="000B62B1" w:rsidRPr="004061D6">
        <w:rPr>
          <w:b/>
          <w:i/>
          <w:color w:val="000000"/>
          <w:sz w:val="24"/>
        </w:rPr>
        <w:t xml:space="preserve"> Log in</w:t>
      </w:r>
    </w:p>
    <w:p w:rsidR="00B6634A" w:rsidRPr="004061D6" w:rsidRDefault="00B6634A" w:rsidP="00B6634A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061D6">
        <w:rPr>
          <w:b/>
          <w:i/>
          <w:color w:val="000000"/>
          <w:sz w:val="24"/>
        </w:rPr>
        <w:t>Level: user-goal level</w:t>
      </w:r>
    </w:p>
    <w:p w:rsidR="004E1E4E" w:rsidRPr="004E1E4E" w:rsidRDefault="00B6634A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061D6">
        <w:rPr>
          <w:b/>
          <w:i/>
          <w:color w:val="000000"/>
          <w:sz w:val="24"/>
        </w:rPr>
        <w:t xml:space="preserve">Primary actor: </w:t>
      </w:r>
      <w:r w:rsidR="000B62B1" w:rsidRPr="004061D6">
        <w:rPr>
          <w:b/>
          <w:i/>
          <w:color w:val="000000"/>
          <w:sz w:val="24"/>
        </w:rPr>
        <w:t>Medical Worker</w:t>
      </w:r>
      <w:r w:rsidR="004E1E4E" w:rsidRPr="004E1E4E">
        <w:rPr>
          <w:b/>
          <w:i/>
          <w:color w:val="000000"/>
          <w:sz w:val="24"/>
        </w:rPr>
        <w:t xml:space="preserve"> </w:t>
      </w:r>
    </w:p>
    <w:p w:rsidR="004E1E4E" w:rsidRPr="004E1E4E" w:rsidRDefault="004E1E4E" w:rsidP="004E1E4E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Main success scenario: -the user enters username and password</w:t>
      </w:r>
    </w:p>
    <w:p w:rsidR="004E1E4E" w:rsidRPr="004E1E4E" w:rsidRDefault="004E1E4E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-the user presses Log In button</w:t>
      </w:r>
    </w:p>
    <w:p w:rsidR="004E1E4E" w:rsidRPr="004E1E4E" w:rsidRDefault="004E1E4E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- in case of correct data entered the application’s authorized area is available</w:t>
      </w:r>
    </w:p>
    <w:p w:rsidR="004E1E4E" w:rsidRPr="004E1E4E" w:rsidRDefault="004E1E4E" w:rsidP="004E1E4E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Extensions: - log in data incorrect -  try again</w:t>
      </w:r>
    </w:p>
    <w:p w:rsidR="004E1E4E" w:rsidRDefault="004E1E4E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      -data inaccessible because of system failure – return later</w:t>
      </w:r>
    </w:p>
    <w:p w:rsidR="004E1E4E" w:rsidRPr="004061D6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</w:p>
    <w:p w:rsidR="004E1E4E" w:rsidRPr="004E1E4E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Add</w:t>
      </w:r>
      <w:r>
        <w:rPr>
          <w:b/>
          <w:i/>
          <w:color w:val="000000"/>
          <w:sz w:val="24"/>
        </w:rPr>
        <w:t xml:space="preserve"> patient</w:t>
      </w:r>
    </w:p>
    <w:p w:rsidR="004E1E4E" w:rsidRPr="004E1E4E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Level: user-goal level</w:t>
      </w:r>
    </w:p>
    <w:p w:rsidR="004E1E4E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Primary actor: Medical Worker</w:t>
      </w:r>
    </w:p>
    <w:p w:rsidR="004E1E4E" w:rsidRPr="004E1E4E" w:rsidRDefault="004E1E4E" w:rsidP="004E1E4E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Main success scenario: -</w:t>
      </w:r>
      <w:r w:rsidR="008047B4">
        <w:rPr>
          <w:b/>
          <w:i/>
          <w:color w:val="000000"/>
          <w:sz w:val="24"/>
        </w:rPr>
        <w:t>in the authorized area select from Menu the Add patient option</w:t>
      </w:r>
    </w:p>
    <w:p w:rsidR="004E1E4E" w:rsidRPr="004E1E4E" w:rsidRDefault="004E1E4E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-</w:t>
      </w:r>
      <w:r w:rsidR="008047B4">
        <w:rPr>
          <w:b/>
          <w:i/>
          <w:color w:val="000000"/>
          <w:sz w:val="24"/>
        </w:rPr>
        <w:t>enter patient general data: name, age, social security number</w:t>
      </w:r>
      <w:r w:rsidR="00072752">
        <w:rPr>
          <w:b/>
          <w:i/>
          <w:color w:val="000000"/>
          <w:sz w:val="24"/>
        </w:rPr>
        <w:t>, symptoms, date</w:t>
      </w:r>
    </w:p>
    <w:p w:rsidR="004E1E4E" w:rsidRPr="004E1E4E" w:rsidRDefault="004E1E4E" w:rsidP="00072752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- in case of </w:t>
      </w:r>
      <w:r w:rsidR="00072752">
        <w:rPr>
          <w:b/>
          <w:i/>
          <w:color w:val="000000"/>
          <w:sz w:val="24"/>
        </w:rPr>
        <w:t>complete data patient is added</w:t>
      </w:r>
    </w:p>
    <w:p w:rsidR="004E1E4E" w:rsidRPr="004E1E4E" w:rsidRDefault="00072752" w:rsidP="0007275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Extensions:</w:t>
      </w:r>
      <w:r>
        <w:rPr>
          <w:b/>
          <w:i/>
          <w:color w:val="000000"/>
          <w:sz w:val="24"/>
        </w:rPr>
        <w:t xml:space="preserve"> </w:t>
      </w:r>
      <w:r w:rsidR="004E1E4E" w:rsidRPr="004E1E4E">
        <w:rPr>
          <w:b/>
          <w:i/>
          <w:color w:val="000000"/>
          <w:sz w:val="24"/>
        </w:rPr>
        <w:t>-data</w:t>
      </w:r>
      <w:r>
        <w:rPr>
          <w:b/>
          <w:i/>
          <w:color w:val="000000"/>
          <w:sz w:val="24"/>
        </w:rPr>
        <w:t>base</w:t>
      </w:r>
      <w:r w:rsidR="004E1E4E" w:rsidRPr="004E1E4E">
        <w:rPr>
          <w:b/>
          <w:i/>
          <w:color w:val="000000"/>
          <w:sz w:val="24"/>
        </w:rPr>
        <w:t xml:space="preserve"> inaccessible because of system failure – return later</w:t>
      </w:r>
    </w:p>
    <w:p w:rsidR="004E1E4E" w:rsidRPr="004E1E4E" w:rsidRDefault="004E1E4E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</w:p>
    <w:p w:rsidR="004E1E4E" w:rsidRPr="004E1E4E" w:rsidRDefault="004E1E4E" w:rsidP="0007275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Search patient</w:t>
      </w:r>
    </w:p>
    <w:p w:rsidR="004E1E4E" w:rsidRPr="004E1E4E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Level: user-goal level</w:t>
      </w:r>
    </w:p>
    <w:p w:rsidR="004E1E4E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Primary actor: Medical Worker</w:t>
      </w:r>
    </w:p>
    <w:p w:rsidR="004E1E4E" w:rsidRPr="004E1E4E" w:rsidRDefault="004E1E4E" w:rsidP="004E1E4E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Main success scenario: -enter in the search bar the patient’s name and identifier</w:t>
      </w:r>
    </w:p>
    <w:p w:rsidR="004E1E4E" w:rsidRPr="004E1E4E" w:rsidRDefault="004E1E4E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-press magnifying glass icon</w:t>
      </w:r>
    </w:p>
    <w:p w:rsidR="004E1E4E" w:rsidRPr="004E1E4E" w:rsidRDefault="004E1E4E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- in case of correct data entered the patient’s data is available</w:t>
      </w:r>
    </w:p>
    <w:p w:rsidR="004E1E4E" w:rsidRPr="004E1E4E" w:rsidRDefault="004E1E4E" w:rsidP="004E1E4E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Extensions: - patient data incorrect -  try again (same if no existent patient with given data)</w:t>
      </w:r>
    </w:p>
    <w:p w:rsidR="004E1E4E" w:rsidRPr="004E1E4E" w:rsidRDefault="004E1E4E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      -data inaccessible because of system failure – return later</w:t>
      </w:r>
    </w:p>
    <w:p w:rsidR="004E1E4E" w:rsidRPr="004E1E4E" w:rsidRDefault="004E1E4E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</w:p>
    <w:p w:rsidR="004E1E4E" w:rsidRPr="004061D6" w:rsidRDefault="004E1E4E" w:rsidP="00072752">
      <w:pPr>
        <w:spacing w:line="240" w:lineRule="auto"/>
        <w:jc w:val="both"/>
        <w:rPr>
          <w:b/>
          <w:i/>
          <w:color w:val="000000"/>
          <w:sz w:val="24"/>
        </w:rPr>
      </w:pPr>
      <w:r w:rsidRPr="004061D6">
        <w:rPr>
          <w:b/>
          <w:i/>
          <w:color w:val="000000"/>
          <w:sz w:val="24"/>
        </w:rPr>
        <w:tab/>
      </w:r>
    </w:p>
    <w:p w:rsidR="000B62B1" w:rsidRPr="000B62B1" w:rsidRDefault="000B62B1" w:rsidP="000B62B1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62B1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View history</w:t>
      </w:r>
    </w:p>
    <w:p w:rsidR="000B62B1" w:rsidRPr="000B62B1" w:rsidRDefault="000B62B1" w:rsidP="000B62B1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62B1">
        <w:rPr>
          <w:b/>
          <w:i/>
          <w:color w:val="000000"/>
          <w:sz w:val="24"/>
        </w:rPr>
        <w:t>Level: user-</w:t>
      </w:r>
      <w:r w:rsidR="004E1E4E">
        <w:rPr>
          <w:b/>
          <w:i/>
          <w:color w:val="000000"/>
          <w:sz w:val="24"/>
        </w:rPr>
        <w:t>goal level</w:t>
      </w:r>
    </w:p>
    <w:p w:rsidR="000B62B1" w:rsidRPr="000B62B1" w:rsidRDefault="000B62B1" w:rsidP="000B62B1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62B1">
        <w:rPr>
          <w:b/>
          <w:i/>
          <w:color w:val="000000"/>
          <w:sz w:val="24"/>
        </w:rPr>
        <w:t>Primary actor: Medical Worker</w:t>
      </w:r>
    </w:p>
    <w:p w:rsidR="004E1E4E" w:rsidRPr="000B62B1" w:rsidRDefault="000B62B1" w:rsidP="004E1E4E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0B62B1">
        <w:rPr>
          <w:b/>
          <w:i/>
          <w:color w:val="000000"/>
          <w:sz w:val="24"/>
        </w:rPr>
        <w:t>Main success scenario:</w:t>
      </w:r>
      <w:r w:rsidR="004E1E4E">
        <w:rPr>
          <w:b/>
          <w:i/>
          <w:color w:val="000000"/>
          <w:sz w:val="24"/>
        </w:rPr>
        <w:t xml:space="preserve"> - in the authorized area, from the patient’s profile select History from the menu</w:t>
      </w:r>
    </w:p>
    <w:p w:rsidR="004E1E4E" w:rsidRDefault="004E1E4E" w:rsidP="004E1E4E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 </w:t>
      </w:r>
      <w:r>
        <w:rPr>
          <w:b/>
          <w:i/>
          <w:color w:val="000000"/>
          <w:sz w:val="24"/>
        </w:rPr>
        <w:tab/>
      </w:r>
      <w:r>
        <w:rPr>
          <w:b/>
          <w:i/>
          <w:color w:val="000000"/>
          <w:sz w:val="24"/>
        </w:rPr>
        <w:tab/>
      </w:r>
      <w:r>
        <w:rPr>
          <w:b/>
          <w:i/>
          <w:color w:val="000000"/>
          <w:sz w:val="24"/>
        </w:rPr>
        <w:tab/>
      </w:r>
      <w:r>
        <w:rPr>
          <w:b/>
          <w:i/>
          <w:color w:val="000000"/>
          <w:sz w:val="24"/>
        </w:rPr>
        <w:tab/>
        <w:t xml:space="preserve">   -data is being displayed</w:t>
      </w:r>
    </w:p>
    <w:p w:rsidR="000B62B1" w:rsidRPr="000B62B1" w:rsidRDefault="000B62B1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0B62B1">
        <w:rPr>
          <w:b/>
          <w:i/>
          <w:color w:val="000000"/>
          <w:sz w:val="24"/>
        </w:rPr>
        <w:t>Extensions: -data inaccessible because of system failure – return later</w:t>
      </w:r>
    </w:p>
    <w:p w:rsidR="004E1E4E" w:rsidRDefault="004E1E4E" w:rsidP="004E1E4E"/>
    <w:p w:rsidR="00072752" w:rsidRDefault="00072752" w:rsidP="004E1E4E"/>
    <w:p w:rsidR="00072752" w:rsidRDefault="00072752" w:rsidP="004E1E4E"/>
    <w:p w:rsidR="004E1E4E" w:rsidRDefault="004E1E4E" w:rsidP="004E1E4E"/>
    <w:p w:rsidR="004E1E4E" w:rsidRPr="004E1E4E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Enter detail</w:t>
      </w:r>
    </w:p>
    <w:p w:rsidR="004E1E4E" w:rsidRPr="004E1E4E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Level: user-goal level</w:t>
      </w:r>
    </w:p>
    <w:p w:rsidR="004E1E4E" w:rsidRPr="004E1E4E" w:rsidRDefault="004E1E4E" w:rsidP="004E1E4E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Primary actor:</w:t>
      </w:r>
      <w:r>
        <w:rPr>
          <w:b/>
          <w:i/>
          <w:color w:val="000000"/>
          <w:sz w:val="24"/>
        </w:rPr>
        <w:t xml:space="preserve"> Doctor</w:t>
      </w:r>
    </w:p>
    <w:p w:rsidR="004E1E4E" w:rsidRPr="004E1E4E" w:rsidRDefault="004E1E4E" w:rsidP="004E1E4E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Main success scenario: -</w:t>
      </w:r>
      <w:r w:rsidR="00072752">
        <w:rPr>
          <w:b/>
          <w:i/>
          <w:color w:val="000000"/>
          <w:sz w:val="24"/>
        </w:rPr>
        <w:t xml:space="preserve">press </w:t>
      </w:r>
      <w:r w:rsidR="006C289F">
        <w:rPr>
          <w:b/>
          <w:i/>
          <w:color w:val="000000"/>
          <w:sz w:val="24"/>
        </w:rPr>
        <w:t>Add</w:t>
      </w:r>
      <w:r w:rsidR="00072752">
        <w:rPr>
          <w:b/>
          <w:i/>
          <w:color w:val="000000"/>
          <w:sz w:val="24"/>
        </w:rPr>
        <w:t xml:space="preserve"> on patient’s profile</w:t>
      </w:r>
    </w:p>
    <w:p w:rsidR="004E1E4E" w:rsidRPr="004E1E4E" w:rsidRDefault="004E1E4E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-</w:t>
      </w:r>
      <w:r w:rsidR="00072752">
        <w:rPr>
          <w:b/>
          <w:i/>
          <w:color w:val="000000"/>
          <w:sz w:val="24"/>
        </w:rPr>
        <w:t>select category</w:t>
      </w:r>
    </w:p>
    <w:p w:rsidR="004E1E4E" w:rsidRDefault="004E1E4E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-</w:t>
      </w:r>
      <w:r w:rsidR="00072752">
        <w:rPr>
          <w:b/>
          <w:i/>
          <w:color w:val="000000"/>
          <w:sz w:val="24"/>
        </w:rPr>
        <w:t>add information</w:t>
      </w:r>
    </w:p>
    <w:p w:rsidR="00072752" w:rsidRDefault="00072752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-press Allow Modification</w:t>
      </w:r>
    </w:p>
    <w:p w:rsidR="00072752" w:rsidRPr="004E1E4E" w:rsidRDefault="00072752" w:rsidP="004E1E4E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-data is added to the database</w:t>
      </w:r>
    </w:p>
    <w:p w:rsidR="004E1E4E" w:rsidRPr="004E1E4E" w:rsidRDefault="004E1E4E" w:rsidP="004E1E4E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Extensions: - </w:t>
      </w:r>
      <w:r w:rsidR="00072752">
        <w:rPr>
          <w:b/>
          <w:i/>
          <w:color w:val="000000"/>
          <w:sz w:val="24"/>
        </w:rPr>
        <w:t>data is incomplete</w:t>
      </w:r>
      <w:r w:rsidRPr="004E1E4E">
        <w:rPr>
          <w:b/>
          <w:i/>
          <w:color w:val="000000"/>
          <w:sz w:val="24"/>
        </w:rPr>
        <w:t xml:space="preserve"> -  try again</w:t>
      </w:r>
    </w:p>
    <w:p w:rsidR="004E1E4E" w:rsidRDefault="004E1E4E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      -data inaccessible because of system failure – return later</w:t>
      </w:r>
    </w:p>
    <w:p w:rsidR="00227355" w:rsidRDefault="00227355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</w:p>
    <w:p w:rsidR="0041600C" w:rsidRPr="004E1E4E" w:rsidRDefault="0041600C" w:rsidP="0041600C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Enter diagnosis</w:t>
      </w:r>
    </w:p>
    <w:p w:rsidR="0041600C" w:rsidRPr="004E1E4E" w:rsidRDefault="0041600C" w:rsidP="0041600C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Level: </w:t>
      </w:r>
      <w:r>
        <w:rPr>
          <w:b/>
          <w:i/>
          <w:color w:val="000000"/>
          <w:sz w:val="24"/>
        </w:rPr>
        <w:t>sub-function</w:t>
      </w:r>
    </w:p>
    <w:p w:rsidR="0041600C" w:rsidRPr="004E1E4E" w:rsidRDefault="0041600C" w:rsidP="0041600C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Primary actor:</w:t>
      </w:r>
      <w:r>
        <w:rPr>
          <w:b/>
          <w:i/>
          <w:color w:val="000000"/>
          <w:sz w:val="24"/>
        </w:rPr>
        <w:t xml:space="preserve"> Doctor</w:t>
      </w:r>
    </w:p>
    <w:p w:rsidR="0041600C" w:rsidRPr="004E1E4E" w:rsidRDefault="0041600C" w:rsidP="0041600C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Main success scenario: -</w:t>
      </w:r>
      <w:r>
        <w:rPr>
          <w:b/>
          <w:i/>
          <w:color w:val="000000"/>
          <w:sz w:val="24"/>
        </w:rPr>
        <w:t>press Add on patient’s profile</w:t>
      </w:r>
    </w:p>
    <w:p w:rsidR="0041600C" w:rsidRPr="004E1E4E" w:rsidRDefault="0041600C" w:rsidP="0041600C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-</w:t>
      </w:r>
      <w:r>
        <w:rPr>
          <w:b/>
          <w:i/>
          <w:color w:val="000000"/>
          <w:sz w:val="24"/>
        </w:rPr>
        <w:t>select Disease category</w:t>
      </w:r>
    </w:p>
    <w:p w:rsidR="0041600C" w:rsidRDefault="0041600C" w:rsidP="0041600C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-</w:t>
      </w:r>
      <w:r>
        <w:rPr>
          <w:b/>
          <w:i/>
          <w:color w:val="000000"/>
          <w:sz w:val="24"/>
        </w:rPr>
        <w:t>change or add information, including date</w:t>
      </w:r>
    </w:p>
    <w:p w:rsidR="0041600C" w:rsidRDefault="0041600C" w:rsidP="0041600C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-press Allow Modification</w:t>
      </w:r>
    </w:p>
    <w:p w:rsidR="0041600C" w:rsidRPr="004E1E4E" w:rsidRDefault="0041600C" w:rsidP="0041600C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-data is added to the database</w:t>
      </w:r>
    </w:p>
    <w:p w:rsidR="0041600C" w:rsidRPr="004E1E4E" w:rsidRDefault="0041600C" w:rsidP="0041600C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Extensions: - </w:t>
      </w:r>
      <w:r>
        <w:rPr>
          <w:b/>
          <w:i/>
          <w:color w:val="000000"/>
          <w:sz w:val="24"/>
        </w:rPr>
        <w:t>data is incomplete</w:t>
      </w:r>
      <w:r w:rsidRPr="004E1E4E">
        <w:rPr>
          <w:b/>
          <w:i/>
          <w:color w:val="000000"/>
          <w:sz w:val="24"/>
        </w:rPr>
        <w:t xml:space="preserve"> -  try again</w:t>
      </w:r>
    </w:p>
    <w:p w:rsidR="0041600C" w:rsidRDefault="0041600C" w:rsidP="0041600C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      -data inaccessible because of system failure – return later</w:t>
      </w:r>
    </w:p>
    <w:p w:rsidR="00227355" w:rsidRDefault="00227355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</w:p>
    <w:p w:rsidR="0041600C" w:rsidRDefault="0041600C" w:rsidP="0041600C">
      <w:pPr>
        <w:spacing w:line="240" w:lineRule="auto"/>
        <w:jc w:val="both"/>
        <w:rPr>
          <w:b/>
          <w:i/>
          <w:color w:val="000000"/>
          <w:sz w:val="24"/>
        </w:rPr>
      </w:pPr>
    </w:p>
    <w:p w:rsidR="0041600C" w:rsidRPr="004E1E4E" w:rsidRDefault="0041600C" w:rsidP="0041600C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Enter treatment</w:t>
      </w:r>
    </w:p>
    <w:p w:rsidR="0041600C" w:rsidRPr="004E1E4E" w:rsidRDefault="0041600C" w:rsidP="0041600C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Level: user-goal level</w:t>
      </w:r>
    </w:p>
    <w:p w:rsidR="0041600C" w:rsidRPr="004E1E4E" w:rsidRDefault="0041600C" w:rsidP="0041600C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Primary actor:</w:t>
      </w:r>
      <w:r>
        <w:rPr>
          <w:b/>
          <w:i/>
          <w:color w:val="000000"/>
          <w:sz w:val="24"/>
        </w:rPr>
        <w:t xml:space="preserve"> Doctor</w:t>
      </w:r>
    </w:p>
    <w:p w:rsidR="0041600C" w:rsidRPr="004E1E4E" w:rsidRDefault="0041600C" w:rsidP="0041600C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Main success scenario: -</w:t>
      </w:r>
      <w:r>
        <w:rPr>
          <w:b/>
          <w:i/>
          <w:color w:val="000000"/>
          <w:sz w:val="24"/>
        </w:rPr>
        <w:t>press Modify on patient’s profile</w:t>
      </w:r>
    </w:p>
    <w:p w:rsidR="0041600C" w:rsidRPr="004E1E4E" w:rsidRDefault="0041600C" w:rsidP="0041600C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-</w:t>
      </w:r>
      <w:r>
        <w:rPr>
          <w:b/>
          <w:i/>
          <w:color w:val="000000"/>
          <w:sz w:val="24"/>
        </w:rPr>
        <w:t>select</w:t>
      </w:r>
      <w:r>
        <w:rPr>
          <w:b/>
          <w:i/>
          <w:color w:val="000000"/>
          <w:sz w:val="24"/>
        </w:rPr>
        <w:t xml:space="preserve"> Treatment</w:t>
      </w:r>
      <w:r>
        <w:rPr>
          <w:b/>
          <w:i/>
          <w:color w:val="000000"/>
          <w:sz w:val="24"/>
        </w:rPr>
        <w:t xml:space="preserve"> category</w:t>
      </w:r>
    </w:p>
    <w:p w:rsidR="0041600C" w:rsidRDefault="0041600C" w:rsidP="0041600C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-</w:t>
      </w:r>
      <w:r>
        <w:rPr>
          <w:b/>
          <w:i/>
          <w:color w:val="000000"/>
          <w:sz w:val="24"/>
        </w:rPr>
        <w:t xml:space="preserve">change or </w:t>
      </w:r>
      <w:r>
        <w:rPr>
          <w:b/>
          <w:i/>
          <w:color w:val="000000"/>
          <w:sz w:val="24"/>
        </w:rPr>
        <w:t>add informatio</w:t>
      </w:r>
      <w:r>
        <w:rPr>
          <w:b/>
          <w:i/>
          <w:color w:val="000000"/>
          <w:sz w:val="24"/>
        </w:rPr>
        <w:t>n, including date</w:t>
      </w:r>
    </w:p>
    <w:p w:rsidR="0041600C" w:rsidRDefault="0041600C" w:rsidP="0041600C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-press Allow Modification</w:t>
      </w:r>
    </w:p>
    <w:p w:rsidR="0041600C" w:rsidRPr="004E1E4E" w:rsidRDefault="0041600C" w:rsidP="0041600C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-data is added to the database</w:t>
      </w:r>
    </w:p>
    <w:p w:rsidR="0041600C" w:rsidRPr="004E1E4E" w:rsidRDefault="0041600C" w:rsidP="0041600C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Extensions: - </w:t>
      </w:r>
      <w:r>
        <w:rPr>
          <w:b/>
          <w:i/>
          <w:color w:val="000000"/>
          <w:sz w:val="24"/>
        </w:rPr>
        <w:t>data is incomplete</w:t>
      </w:r>
      <w:r w:rsidRPr="004E1E4E">
        <w:rPr>
          <w:b/>
          <w:i/>
          <w:color w:val="000000"/>
          <w:sz w:val="24"/>
        </w:rPr>
        <w:t xml:space="preserve"> -  try again</w:t>
      </w:r>
    </w:p>
    <w:p w:rsidR="0041600C" w:rsidRDefault="0041600C" w:rsidP="0041600C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      -data inaccessible because of system failure – return later</w:t>
      </w:r>
    </w:p>
    <w:p w:rsidR="0041600C" w:rsidRDefault="0041600C" w:rsidP="0041600C">
      <w:pPr>
        <w:spacing w:line="240" w:lineRule="auto"/>
        <w:jc w:val="both"/>
        <w:rPr>
          <w:b/>
          <w:i/>
          <w:color w:val="000000"/>
          <w:sz w:val="24"/>
        </w:rPr>
      </w:pPr>
    </w:p>
    <w:p w:rsidR="0041600C" w:rsidRDefault="0041600C" w:rsidP="0041600C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ab/>
      </w:r>
    </w:p>
    <w:p w:rsidR="0041600C" w:rsidRDefault="0041600C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</w:p>
    <w:p w:rsidR="0041600C" w:rsidRDefault="0041600C" w:rsidP="004E1E4E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</w:p>
    <w:p w:rsidR="00227355" w:rsidRPr="004E1E4E" w:rsidRDefault="00227355" w:rsidP="00227355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Use case: </w:t>
      </w:r>
      <w:r w:rsidR="006C289F">
        <w:rPr>
          <w:b/>
          <w:i/>
          <w:color w:val="000000"/>
          <w:sz w:val="24"/>
        </w:rPr>
        <w:t>Change data</w:t>
      </w:r>
    </w:p>
    <w:p w:rsidR="00227355" w:rsidRPr="004E1E4E" w:rsidRDefault="00227355" w:rsidP="00227355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Level: user-goal level</w:t>
      </w:r>
    </w:p>
    <w:p w:rsidR="00227355" w:rsidRPr="004E1E4E" w:rsidRDefault="00227355" w:rsidP="00227355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Primary actor:</w:t>
      </w:r>
      <w:r>
        <w:rPr>
          <w:b/>
          <w:i/>
          <w:color w:val="000000"/>
          <w:sz w:val="24"/>
        </w:rPr>
        <w:t xml:space="preserve"> Doctor</w:t>
      </w:r>
    </w:p>
    <w:p w:rsidR="00227355" w:rsidRPr="004E1E4E" w:rsidRDefault="00227355" w:rsidP="0041600C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>Main success scenario: -</w:t>
      </w:r>
      <w:r>
        <w:rPr>
          <w:b/>
          <w:i/>
          <w:color w:val="000000"/>
          <w:sz w:val="24"/>
        </w:rPr>
        <w:t>press Modify on patient’s profile</w:t>
      </w:r>
    </w:p>
    <w:p w:rsidR="00227355" w:rsidRDefault="00227355" w:rsidP="00227355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-</w:t>
      </w:r>
      <w:r>
        <w:rPr>
          <w:b/>
          <w:i/>
          <w:color w:val="000000"/>
          <w:sz w:val="24"/>
        </w:rPr>
        <w:t xml:space="preserve">change </w:t>
      </w:r>
      <w:r w:rsidR="0041600C">
        <w:rPr>
          <w:b/>
          <w:i/>
          <w:color w:val="000000"/>
          <w:sz w:val="24"/>
        </w:rPr>
        <w:t>the desired</w:t>
      </w:r>
      <w:r>
        <w:rPr>
          <w:b/>
          <w:i/>
          <w:color w:val="000000"/>
          <w:sz w:val="24"/>
        </w:rPr>
        <w:t xml:space="preserve"> information</w:t>
      </w:r>
      <w:r w:rsidR="0041600C">
        <w:rPr>
          <w:b/>
          <w:i/>
          <w:color w:val="000000"/>
          <w:sz w:val="24"/>
        </w:rPr>
        <w:t xml:space="preserve"> (name, social security number etc.</w:t>
      </w:r>
      <w:bookmarkStart w:id="5" w:name="_GoBack"/>
      <w:bookmarkEnd w:id="5"/>
      <w:r w:rsidR="0041600C">
        <w:rPr>
          <w:b/>
          <w:i/>
          <w:color w:val="000000"/>
          <w:sz w:val="24"/>
        </w:rPr>
        <w:t>)</w:t>
      </w:r>
    </w:p>
    <w:p w:rsidR="00227355" w:rsidRDefault="00227355" w:rsidP="00227355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-press Allow Modification</w:t>
      </w:r>
    </w:p>
    <w:p w:rsidR="00227355" w:rsidRPr="004E1E4E" w:rsidRDefault="00227355" w:rsidP="00227355">
      <w:pPr>
        <w:spacing w:line="240" w:lineRule="auto"/>
        <w:ind w:left="2160" w:firstLine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lastRenderedPageBreak/>
        <w:t>-data is added to the database</w:t>
      </w:r>
    </w:p>
    <w:p w:rsidR="00227355" w:rsidRPr="004E1E4E" w:rsidRDefault="00227355" w:rsidP="00227355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Extensions: - </w:t>
      </w:r>
      <w:r>
        <w:rPr>
          <w:b/>
          <w:i/>
          <w:color w:val="000000"/>
          <w:sz w:val="24"/>
        </w:rPr>
        <w:t>data is incomplete</w:t>
      </w:r>
      <w:r w:rsidRPr="004E1E4E">
        <w:rPr>
          <w:b/>
          <w:i/>
          <w:color w:val="000000"/>
          <w:sz w:val="24"/>
        </w:rPr>
        <w:t xml:space="preserve"> -  try again</w:t>
      </w:r>
    </w:p>
    <w:p w:rsidR="00227355" w:rsidRDefault="00227355" w:rsidP="00227355">
      <w:pPr>
        <w:spacing w:line="240" w:lineRule="auto"/>
        <w:ind w:left="1440"/>
        <w:jc w:val="both"/>
        <w:rPr>
          <w:b/>
          <w:i/>
          <w:color w:val="000000"/>
          <w:sz w:val="24"/>
        </w:rPr>
      </w:pPr>
      <w:r w:rsidRPr="004E1E4E">
        <w:rPr>
          <w:b/>
          <w:i/>
          <w:color w:val="000000"/>
          <w:sz w:val="24"/>
        </w:rPr>
        <w:t xml:space="preserve">        -data inaccessible because of system failure – return later</w:t>
      </w:r>
    </w:p>
    <w:p w:rsidR="00072752" w:rsidRDefault="00072752" w:rsidP="00227355">
      <w:pPr>
        <w:spacing w:line="240" w:lineRule="auto"/>
        <w:jc w:val="both"/>
        <w:rPr>
          <w:b/>
          <w:i/>
          <w:color w:val="000000"/>
          <w:sz w:val="24"/>
        </w:rPr>
      </w:pPr>
    </w:p>
    <w:p w:rsidR="00227355" w:rsidRDefault="00227355" w:rsidP="00227355">
      <w:pPr>
        <w:spacing w:line="240" w:lineRule="auto"/>
        <w:jc w:val="both"/>
        <w:rPr>
          <w:b/>
          <w:i/>
          <w:color w:val="000000"/>
          <w:sz w:val="24"/>
        </w:rPr>
      </w:pPr>
    </w:p>
    <w:p w:rsidR="00227355" w:rsidRDefault="00227355" w:rsidP="00227355">
      <w:pPr>
        <w:spacing w:line="240" w:lineRule="auto"/>
        <w:jc w:val="both"/>
        <w:rPr>
          <w:b/>
          <w:i/>
          <w:color w:val="000000"/>
          <w:sz w:val="24"/>
        </w:rPr>
      </w:pPr>
    </w:p>
    <w:p w:rsidR="00072752" w:rsidRPr="004E1E4E" w:rsidRDefault="00072752" w:rsidP="00072752">
      <w:pPr>
        <w:spacing w:line="240" w:lineRule="auto"/>
        <w:jc w:val="both"/>
        <w:rPr>
          <w:b/>
          <w:i/>
          <w:color w:val="000000"/>
          <w:sz w:val="24"/>
        </w:rPr>
      </w:pPr>
    </w:p>
    <w:p w:rsidR="00B6634A" w:rsidRPr="002E493F" w:rsidRDefault="00B6634A" w:rsidP="002E493F">
      <w:pPr>
        <w:ind w:left="720"/>
      </w:pPr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4061D6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061D6">
        <w:rPr>
          <w:b/>
          <w:i/>
          <w:color w:val="C0504D"/>
          <w:sz w:val="24"/>
        </w:rPr>
        <w:t>Use case: &lt;use case goal&gt;</w:t>
      </w:r>
    </w:p>
    <w:p w:rsidR="0004741B" w:rsidRPr="004061D6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061D6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4061D6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061D6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4061D6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061D6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4061D6">
        <w:rPr>
          <w:b/>
          <w:i/>
          <w:color w:val="C0504D"/>
          <w:sz w:val="24"/>
        </w:rPr>
        <w:t>scenario from trigger to goal delivery</w:t>
      </w:r>
      <w:r w:rsidRPr="004061D6">
        <w:rPr>
          <w:b/>
          <w:i/>
          <w:vanish/>
          <w:color w:val="C0504D"/>
          <w:sz w:val="24"/>
        </w:rPr>
        <w:t>e following format:</w:t>
      </w:r>
      <w:r w:rsidRPr="004061D6">
        <w:rPr>
          <w:b/>
          <w:i/>
          <w:vanish/>
          <w:color w:val="C0504D"/>
          <w:sz w:val="24"/>
        </w:rPr>
        <w:cr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vanish/>
          <w:color w:val="C0504D"/>
          <w:sz w:val="24"/>
        </w:rPr>
        <w:pgNum/>
      </w:r>
      <w:r w:rsidRPr="004061D6">
        <w:rPr>
          <w:b/>
          <w:i/>
          <w:color w:val="C0504D"/>
          <w:sz w:val="24"/>
        </w:rPr>
        <w:t>&gt;</w:t>
      </w:r>
    </w:p>
    <w:p w:rsidR="00D047E9" w:rsidRPr="004061D6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061D6">
        <w:rPr>
          <w:b/>
          <w:i/>
          <w:color w:val="C0504D"/>
          <w:sz w:val="24"/>
        </w:rPr>
        <w:t>Extensions: &lt;alternate scenarios of success or failure&gt;</w:t>
      </w:r>
    </w:p>
    <w:p w:rsidR="008C4393" w:rsidRPr="00D047E9" w:rsidRDefault="00570E86" w:rsidP="00D047E9">
      <w:pPr>
        <w:pStyle w:val="InfoBlue"/>
      </w:pPr>
      <w:r w:rsidRPr="00D047E9">
        <w:t>]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1D6" w:rsidRDefault="004061D6">
      <w:pPr>
        <w:spacing w:line="240" w:lineRule="auto"/>
      </w:pPr>
      <w:r>
        <w:separator/>
      </w:r>
    </w:p>
  </w:endnote>
  <w:endnote w:type="continuationSeparator" w:id="0">
    <w:p w:rsidR="004061D6" w:rsidRDefault="00406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32BB4">
            <w:t>Albert Erika-</w:t>
          </w:r>
          <w:proofErr w:type="spellStart"/>
          <w:r w:rsidR="00032BB4">
            <w:t>Timea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32BB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1D6" w:rsidRDefault="004061D6">
      <w:pPr>
        <w:spacing w:line="240" w:lineRule="auto"/>
      </w:pPr>
      <w:r>
        <w:separator/>
      </w:r>
    </w:p>
  </w:footnote>
  <w:footnote w:type="continuationSeparator" w:id="0">
    <w:p w:rsidR="004061D6" w:rsidRDefault="00406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032BB4">
    <w:pPr>
      <w:pBdr>
        <w:bottom w:val="single" w:sz="6" w:space="1" w:color="auto"/>
      </w:pBdr>
      <w:jc w:val="right"/>
    </w:pPr>
    <w:r>
      <w:t>Albert Erika-</w:t>
    </w:r>
    <w:proofErr w:type="spellStart"/>
    <w:r>
      <w:t>Timea</w:t>
    </w:r>
    <w:proofErr w:type="spellEnd"/>
  </w:p>
  <w:p w:rsidR="008C4393" w:rsidRDefault="00032BB4">
    <w:pPr>
      <w:pBdr>
        <w:bottom w:val="single" w:sz="6" w:space="1" w:color="auto"/>
      </w:pBdr>
      <w:jc w:val="right"/>
      <w:rPr>
        <w:sz w:val="24"/>
      </w:rPr>
    </w:pPr>
    <w:r>
      <w:t>30432</w:t>
    </w: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32BB4">
          <w:r>
            <w:t>Android Patient Tracker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</w:t>
          </w:r>
          <w:r w:rsidR="00032BB4">
            <w:t>19/03/2018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921658"/>
    <w:multiLevelType w:val="hybridMultilevel"/>
    <w:tmpl w:val="5A9808D8"/>
    <w:lvl w:ilvl="0" w:tplc="5A0E253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26637C"/>
    <w:multiLevelType w:val="hybridMultilevel"/>
    <w:tmpl w:val="4F12E534"/>
    <w:lvl w:ilvl="0" w:tplc="D4E4BF8E">
      <w:numFmt w:val="bullet"/>
      <w:lvlText w:val="-"/>
      <w:lvlJc w:val="left"/>
      <w:pPr>
        <w:ind w:left="33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6C0166"/>
    <w:multiLevelType w:val="hybridMultilevel"/>
    <w:tmpl w:val="D8B2C0A8"/>
    <w:lvl w:ilvl="0" w:tplc="82A6B2EE">
      <w:numFmt w:val="bullet"/>
      <w:lvlText w:val="-"/>
      <w:lvlJc w:val="left"/>
      <w:pPr>
        <w:ind w:left="3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B21ABA"/>
    <w:multiLevelType w:val="hybridMultilevel"/>
    <w:tmpl w:val="E9A854A6"/>
    <w:lvl w:ilvl="0" w:tplc="2D406584">
      <w:numFmt w:val="bullet"/>
      <w:lvlText w:val="-"/>
      <w:lvlJc w:val="left"/>
      <w:pPr>
        <w:ind w:left="3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0BA15A4"/>
    <w:multiLevelType w:val="hybridMultilevel"/>
    <w:tmpl w:val="C5E69464"/>
    <w:lvl w:ilvl="0" w:tplc="2D9E90BA">
      <w:numFmt w:val="bullet"/>
      <w:lvlText w:val="-"/>
      <w:lvlJc w:val="left"/>
      <w:pPr>
        <w:ind w:left="2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10"/>
  </w:num>
  <w:num w:numId="13">
    <w:abstractNumId w:val="23"/>
  </w:num>
  <w:num w:numId="14">
    <w:abstractNumId w:val="9"/>
  </w:num>
  <w:num w:numId="15">
    <w:abstractNumId w:val="5"/>
  </w:num>
  <w:num w:numId="16">
    <w:abstractNumId w:val="22"/>
  </w:num>
  <w:num w:numId="17">
    <w:abstractNumId w:val="16"/>
  </w:num>
  <w:num w:numId="18">
    <w:abstractNumId w:val="6"/>
  </w:num>
  <w:num w:numId="19">
    <w:abstractNumId w:val="14"/>
  </w:num>
  <w:num w:numId="20">
    <w:abstractNumId w:val="7"/>
  </w:num>
  <w:num w:numId="21">
    <w:abstractNumId w:val="21"/>
  </w:num>
  <w:num w:numId="22">
    <w:abstractNumId w:val="8"/>
  </w:num>
  <w:num w:numId="23">
    <w:abstractNumId w:val="4"/>
  </w:num>
  <w:num w:numId="24">
    <w:abstractNumId w:val="15"/>
  </w:num>
  <w:num w:numId="25">
    <w:abstractNumId w:val="13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32BB4"/>
    <w:rsid w:val="0004741B"/>
    <w:rsid w:val="00072752"/>
    <w:rsid w:val="000916B9"/>
    <w:rsid w:val="000B62B1"/>
    <w:rsid w:val="00227355"/>
    <w:rsid w:val="002D02EB"/>
    <w:rsid w:val="002E493F"/>
    <w:rsid w:val="004061D6"/>
    <w:rsid w:val="0041600C"/>
    <w:rsid w:val="004E1E4E"/>
    <w:rsid w:val="0056530F"/>
    <w:rsid w:val="00570E86"/>
    <w:rsid w:val="00664E4B"/>
    <w:rsid w:val="006C289F"/>
    <w:rsid w:val="006C543D"/>
    <w:rsid w:val="008047B4"/>
    <w:rsid w:val="008C4393"/>
    <w:rsid w:val="0090593F"/>
    <w:rsid w:val="00B6634A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EDC5C"/>
  <w15:docId w15:val="{C51AE2FF-D00D-4F22-AE6E-EBCF7D42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179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AErika</cp:lastModifiedBy>
  <cp:revision>5</cp:revision>
  <dcterms:created xsi:type="dcterms:W3CDTF">2010-02-24T09:14:00Z</dcterms:created>
  <dcterms:modified xsi:type="dcterms:W3CDTF">2018-03-19T22:37:00Z</dcterms:modified>
</cp:coreProperties>
</file>